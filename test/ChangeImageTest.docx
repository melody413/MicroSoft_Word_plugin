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0A5C0B33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>
        <w:rPr>
          <w:b/>
          <w:bCs/>
          <w:sz w:val="32"/>
          <w:szCs w:val="32"/>
        </w:rPr>
        <w:t>Replace Picture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licence.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ImageAndTableSupport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5A111BFC" w14:textId="14B4DEDF" w:rsidR="00056147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  <w:r w:rsidR="00056147">
        <w:rPr>
          <w:sz w:val="24"/>
          <w:szCs w:val="24"/>
        </w:rPr>
        <w:br w:type="page"/>
      </w:r>
    </w:p>
    <w:p w14:paraId="7F93E7D4" w14:textId="4A6C694C" w:rsidR="00056147" w:rsidRDefault="00010362" w:rsidP="00DE205F">
      <w:pPr>
        <w:pStyle w:val="Body"/>
        <w:rPr>
          <w:sz w:val="24"/>
          <w:szCs w:val="24"/>
        </w:rPr>
      </w:pPr>
      <w:r w:rsidRPr="00010362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DB6F6FB" wp14:editId="2D522C91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3785" cy="1752600"/>
                <wp:effectExtent l="0" t="0" r="571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96E5F" w14:textId="39C8A6C2" w:rsidR="00010362" w:rsidRDefault="007E79C3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61B221BD" wp14:editId="44848AE5">
                                  <wp:extent cx="2247900" cy="1498600"/>
                                  <wp:effectExtent l="0" t="0" r="0" b="0"/>
                                  <wp:docPr id="7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619" t="17956" r="15267" b="168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6A6E06" w14:textId="22E511EF" w:rsidR="00010362" w:rsidRDefault="00010362" w:rsidP="00010362">
                            <w:pPr>
                              <w:pStyle w:val="Caption"/>
                            </w:pPr>
                            <w:bookmarkStart w:id="0" w:name="_Ref81756733"/>
                            <w:r w:rsidRPr="006642CA">
                              <w:t xml:space="preserve">Figure </w:t>
                            </w:r>
                            <w:r w:rsidR="006C65CA">
                              <w:fldChar w:fldCharType="begin"/>
                            </w:r>
                            <w:r w:rsidR="006C65CA">
                              <w:instrText xml:space="preserve"> SEQ Figure \* ARABIC </w:instrText>
                            </w:r>
                            <w:r w:rsidR="006C65C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C65CA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725BFF03" w14:textId="12EFA000" w:rsidR="00010362" w:rsidRPr="0073660A" w:rsidRDefault="00010362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6F6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84.55pt;height:138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" o:allowoverlap="f" fillcolor="white [3201]" stroked="f" strokeweight=".5pt">
                <v:textbox inset=".5mm,.5mm,.5mm,.5mm">
                  <w:txbxContent>
                    <w:p w14:paraId="4B896E5F" w14:textId="39C8A6C2" w:rsidR="00010362" w:rsidRDefault="007E79C3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61B221BD" wp14:editId="44848AE5">
                            <wp:extent cx="2247900" cy="1498600"/>
                            <wp:effectExtent l="0" t="0" r="0" b="0"/>
                            <wp:docPr id="7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619" t="17956" r="15267" b="168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149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6A6E06" w14:textId="22E511EF" w:rsidR="00010362" w:rsidRDefault="00010362" w:rsidP="00010362">
                      <w:pPr>
                        <w:pStyle w:val="Caption"/>
                      </w:pPr>
                      <w:bookmarkStart w:id="1" w:name="_Ref81756733"/>
                      <w:r w:rsidRPr="006642CA">
                        <w:t xml:space="preserve">Figure </w:t>
                      </w:r>
                      <w:r w:rsidR="001A0508">
                        <w:fldChar w:fldCharType="begin"/>
                      </w:r>
                      <w:r w:rsidR="001A0508">
                        <w:instrText xml:space="preserve"> SEQ Figure \* ARABIC </w:instrText>
                      </w:r>
                      <w:r w:rsidR="001A050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A0508">
                        <w:rPr>
                          <w:noProof/>
                        </w:rPr>
                        <w:fldChar w:fldCharType="end"/>
                      </w:r>
                      <w:bookmarkEnd w:id="1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725BFF03" w14:textId="12EFA000" w:rsidR="00010362" w:rsidRPr="0073660A" w:rsidRDefault="00010362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168B78B8" w14:textId="38D36552" w:rsidR="000E0FE2" w:rsidRPr="000E0FE2" w:rsidRDefault="00056147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C62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6B2A4CC4" wp14:editId="697FB8A8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3613785" cy="2609850"/>
                <wp:effectExtent l="0" t="0" r="5715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97090" w14:textId="77777777" w:rsidR="00056147" w:rsidRDefault="00056147" w:rsidP="00056147">
                            <w:pPr>
                              <w:pStyle w:val="Caption"/>
                            </w:pPr>
                            <w:bookmarkStart w:id="1" w:name="_Ref81745726"/>
                            <w:bookmarkStart w:id="2" w:name="_Ref4132774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17F49" wp14:editId="017DAF2F">
                                  <wp:extent cx="3252470" cy="2298700"/>
                                  <wp:effectExtent l="0" t="0" r="0" b="0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42CA">
                              <w:t xml:space="preserve">Figure </w:t>
                            </w:r>
                            <w:r w:rsidR="006C65CA">
                              <w:fldChar w:fldCharType="begin"/>
                            </w:r>
                            <w:r w:rsidR="006C65CA">
                              <w:instrText xml:space="preserve"> SEQ Figure \* ARABIC </w:instrText>
                            </w:r>
                            <w:r w:rsidR="006C65C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C65CA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  <w:bookmarkEnd w:id="2"/>
                          </w:p>
                          <w:p w14:paraId="54D027BE" w14:textId="77777777" w:rsidR="00056147" w:rsidRPr="0073660A" w:rsidRDefault="00056147" w:rsidP="00056147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4CC4" id="Text Box 1" o:spid="_x0000_s1027" type="#_x0000_t202" style="position:absolute;left:0;text-align:left;margin-left:0;margin-top:0;width:284.55pt;height:205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" o:allowoverlap="f" fillcolor="white [3201]" stroked="f" strokeweight=".5pt">
                <v:textbox inset=".5mm,.5mm,.5mm,.5mm">
                  <w:txbxContent>
                    <w:p w14:paraId="54297090" w14:textId="77777777" w:rsidR="00056147" w:rsidRDefault="00056147" w:rsidP="00056147">
                      <w:pPr>
                        <w:pStyle w:val="Caption"/>
                      </w:pPr>
                      <w:bookmarkStart w:id="4" w:name="_Ref81745726"/>
                      <w:bookmarkStart w:id="5" w:name="_Ref41327749"/>
                      <w:r>
                        <w:rPr>
                          <w:noProof/>
                        </w:rPr>
                        <w:drawing>
                          <wp:inline distT="0" distB="0" distL="0" distR="0" wp14:anchorId="50917F49" wp14:editId="017DAF2F">
                            <wp:extent cx="3252470" cy="2298700"/>
                            <wp:effectExtent l="0" t="0" r="0" b="0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42CA">
                        <w:t xml:space="preserve">Figure </w:t>
                      </w:r>
                      <w:r w:rsidR="001A0508">
                        <w:fldChar w:fldCharType="begin"/>
                      </w:r>
                      <w:r w:rsidR="001A0508">
                        <w:instrText xml:space="preserve"> SEQ Figure \* ARABIC </w:instrText>
                      </w:r>
                      <w:r w:rsidR="001A050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A0508">
                        <w:rPr>
                          <w:noProof/>
                        </w:rPr>
                        <w:fldChar w:fldCharType="end"/>
                      </w:r>
                      <w:bookmarkEnd w:id="4"/>
                      <w:r w:rsidRPr="006642CA">
                        <w:t xml:space="preserve">: </w:t>
                      </w:r>
                      <w:r>
                        <w:t>Placeholder</w:t>
                      </w:r>
                      <w:bookmarkEnd w:id="5"/>
                    </w:p>
                    <w:p w14:paraId="54D027BE" w14:textId="77777777" w:rsidR="00056147" w:rsidRPr="0073660A" w:rsidRDefault="00056147" w:rsidP="00056147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A96D61" w:rsidRPr="00A96D61">
        <w:rPr>
          <w:b/>
          <w:bCs/>
          <w:sz w:val="24"/>
          <w:szCs w:val="24"/>
        </w:rPr>
        <w:t>Basic change</w:t>
      </w:r>
      <w:r w:rsidR="005C39C3">
        <w:rPr>
          <w:b/>
          <w:bCs/>
          <w:sz w:val="24"/>
          <w:szCs w:val="24"/>
        </w:rPr>
        <w:t xml:space="preserve"> and Undo</w:t>
      </w:r>
      <w:r w:rsidR="00A96D61" w:rsidRPr="00A96D61">
        <w:rPr>
          <w:b/>
          <w:bCs/>
          <w:sz w:val="24"/>
          <w:szCs w:val="24"/>
        </w:rPr>
        <w:t>: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 xml:space="preserve">In </w:t>
      </w:r>
      <w:r w:rsidR="000E0FE2" w:rsidRPr="000E0FE2">
        <w:rPr>
          <w:sz w:val="24"/>
          <w:szCs w:val="24"/>
        </w:rPr>
        <w:fldChar w:fldCharType="begin"/>
      </w:r>
      <w:r w:rsidR="000E0FE2" w:rsidRPr="000E0FE2">
        <w:rPr>
          <w:sz w:val="24"/>
          <w:szCs w:val="24"/>
        </w:rPr>
        <w:instrText xml:space="preserve"> REF _Ref81745726 </w:instrText>
      </w:r>
      <w:r w:rsidR="000E0FE2">
        <w:rPr>
          <w:sz w:val="24"/>
          <w:szCs w:val="24"/>
        </w:rPr>
        <w:instrText xml:space="preserve"> \* MERGEFORMAT </w:instrText>
      </w:r>
      <w:r w:rsidR="000E0FE2" w:rsidRPr="000E0FE2">
        <w:rPr>
          <w:sz w:val="24"/>
          <w:szCs w:val="24"/>
        </w:rPr>
        <w:fldChar w:fldCharType="separate"/>
      </w:r>
      <w:r w:rsidR="000E0FE2" w:rsidRPr="000E0FE2">
        <w:rPr>
          <w:sz w:val="24"/>
          <w:szCs w:val="24"/>
        </w:rPr>
        <w:t>Figure 1</w:t>
      </w:r>
      <w:r w:rsidR="000E0FE2" w:rsidRPr="000E0FE2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select Placeholder, RP, 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Shows folder containing this document</w:t>
      </w:r>
      <w:r w:rsidR="000E0FE2">
        <w:rPr>
          <w:sz w:val="24"/>
          <w:szCs w:val="24"/>
        </w:rPr>
        <w:br/>
      </w:r>
      <w:r w:rsidR="00E733C3">
        <w:rPr>
          <w:sz w:val="24"/>
          <w:szCs w:val="24"/>
        </w:rPr>
        <w:t xml:space="preserve">Chose Images folder, then </w:t>
      </w:r>
      <w:r w:rsidR="000E0FE2">
        <w:rPr>
          <w:sz w:val="24"/>
          <w:szCs w:val="24"/>
        </w:rPr>
        <w:t>WordAttachmentScreenshot.png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Image now shows new attachment</w:t>
      </w:r>
      <w:r w:rsidR="000E0FE2">
        <w:rPr>
          <w:i/>
          <w:iCs/>
          <w:sz w:val="24"/>
          <w:szCs w:val="24"/>
        </w:rPr>
        <w:br/>
      </w:r>
      <w:r w:rsidR="000E0FE2">
        <w:rPr>
          <w:sz w:val="24"/>
          <w:szCs w:val="24"/>
        </w:rPr>
        <w:t>Undo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363DF61B" w14:textId="6452D397" w:rsidR="00E733C3" w:rsidRDefault="00A96D61" w:rsidP="00A96D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10362">
        <w:rPr>
          <w:b/>
          <w:bCs/>
          <w:sz w:val="24"/>
          <w:szCs w:val="24"/>
        </w:rPr>
        <w:t>Cropping preserved</w:t>
      </w:r>
      <w:r w:rsidR="00E733C3">
        <w:rPr>
          <w:b/>
          <w:bCs/>
          <w:sz w:val="24"/>
          <w:szCs w:val="24"/>
        </w:rPr>
        <w:t>, remembers folder</w:t>
      </w:r>
      <w:r w:rsidRPr="00010362">
        <w:rPr>
          <w:b/>
          <w:bCs/>
          <w:sz w:val="24"/>
          <w:szCs w:val="24"/>
        </w:rPr>
        <w:t>:</w:t>
      </w:r>
      <w:r w:rsidRPr="00010362">
        <w:rPr>
          <w:b/>
          <w:bCs/>
          <w:sz w:val="24"/>
          <w:szCs w:val="24"/>
        </w:rPr>
        <w:br/>
      </w:r>
      <w:r w:rsidR="007322D9" w:rsidRPr="00010362">
        <w:rPr>
          <w:sz w:val="24"/>
          <w:szCs w:val="24"/>
        </w:rPr>
        <w:t xml:space="preserve">In </w:t>
      </w:r>
      <w:r w:rsidR="00010362" w:rsidRPr="00010362">
        <w:rPr>
          <w:sz w:val="24"/>
          <w:szCs w:val="24"/>
        </w:rPr>
        <w:fldChar w:fldCharType="begin"/>
      </w:r>
      <w:r w:rsidR="00010362" w:rsidRPr="00010362">
        <w:rPr>
          <w:sz w:val="24"/>
          <w:szCs w:val="24"/>
        </w:rPr>
        <w:instrText xml:space="preserve"> REF _Ref81756733 </w:instrText>
      </w:r>
      <w:r w:rsidR="00010362" w:rsidRPr="00010362">
        <w:rPr>
          <w:sz w:val="24"/>
          <w:szCs w:val="24"/>
        </w:rPr>
        <w:fldChar w:fldCharType="separate"/>
      </w:r>
      <w:r w:rsidR="00010362" w:rsidRPr="006642CA">
        <w:t xml:space="preserve">Figure </w:t>
      </w:r>
      <w:r w:rsidR="00010362">
        <w:rPr>
          <w:noProof/>
        </w:rPr>
        <w:t>2</w:t>
      </w:r>
      <w:r w:rsidR="00010362" w:rsidRPr="00010362">
        <w:rPr>
          <w:sz w:val="24"/>
          <w:szCs w:val="24"/>
        </w:rPr>
        <w:fldChar w:fldCharType="end"/>
      </w:r>
      <w:r w:rsidR="007322D9" w:rsidRPr="00010362">
        <w:rPr>
          <w:sz w:val="24"/>
          <w:szCs w:val="24"/>
        </w:rPr>
        <w:t xml:space="preserve">, </w:t>
      </w:r>
      <w:r w:rsidRPr="00010362">
        <w:rPr>
          <w:sz w:val="24"/>
          <w:szCs w:val="24"/>
        </w:rPr>
        <w:t xml:space="preserve">Select </w:t>
      </w:r>
      <w:r w:rsidR="00197B7D" w:rsidRPr="00010362">
        <w:rPr>
          <w:sz w:val="24"/>
          <w:szCs w:val="24"/>
        </w:rPr>
        <w:t xml:space="preserve">it, RP, </w:t>
      </w:r>
      <w:r w:rsidR="00E733C3">
        <w:rPr>
          <w:sz w:val="24"/>
          <w:szCs w:val="24"/>
        </w:rPr>
        <w:br/>
      </w:r>
      <w:r w:rsidR="00E733C3" w:rsidRPr="00E733C3">
        <w:rPr>
          <w:i/>
          <w:iCs/>
          <w:sz w:val="24"/>
          <w:szCs w:val="24"/>
        </w:rPr>
        <w:t>Now shows Images folder.</w:t>
      </w:r>
    </w:p>
    <w:p w14:paraId="612DF7F4" w14:textId="0217314B" w:rsidR="004D767B" w:rsidRPr="00E733C3" w:rsidRDefault="00197B7D" w:rsidP="00E733C3">
      <w:pPr>
        <w:pStyle w:val="ListParagraph"/>
        <w:ind w:left="851"/>
        <w:jc w:val="left"/>
        <w:rPr>
          <w:sz w:val="24"/>
          <w:szCs w:val="24"/>
        </w:rPr>
      </w:pPr>
      <w:r w:rsidRPr="00E733C3">
        <w:rPr>
          <w:sz w:val="24"/>
          <w:szCs w:val="24"/>
        </w:rPr>
        <w:t>Chose BlueRectangleCrop.png</w:t>
      </w:r>
      <w:r w:rsidRPr="00E733C3">
        <w:rPr>
          <w:sz w:val="24"/>
          <w:szCs w:val="24"/>
        </w:rPr>
        <w:br/>
      </w:r>
      <w:r w:rsidRPr="00E733C3">
        <w:rPr>
          <w:i/>
          <w:iCs/>
          <w:sz w:val="24"/>
          <w:szCs w:val="24"/>
        </w:rPr>
        <w:t>Image unchanged.</w:t>
      </w:r>
    </w:p>
    <w:p w14:paraId="1B30E355" w14:textId="77777777" w:rsidR="005C39C3" w:rsidRPr="005C39C3" w:rsidRDefault="005C39C3" w:rsidP="004D767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5C39C3">
        <w:rPr>
          <w:b/>
          <w:bCs/>
          <w:sz w:val="24"/>
          <w:szCs w:val="24"/>
        </w:rPr>
        <w:t>Dimensions preserved:</w:t>
      </w:r>
      <w:r w:rsidRPr="005C39C3">
        <w:rPr>
          <w:b/>
          <w:bCs/>
          <w:sz w:val="24"/>
          <w:szCs w:val="24"/>
        </w:rPr>
        <w:br/>
      </w:r>
      <w:r w:rsidR="004D767B">
        <w:rPr>
          <w:sz w:val="24"/>
          <w:szCs w:val="24"/>
        </w:rPr>
        <w:t>Select picture, drag to halve its height.</w:t>
      </w:r>
      <w:r w:rsidR="004D767B">
        <w:rPr>
          <w:sz w:val="24"/>
          <w:szCs w:val="24"/>
        </w:rPr>
        <w:br/>
        <w:t xml:space="preserve">select it, RP, Chose </w:t>
      </w:r>
      <w:r w:rsidR="004D767B" w:rsidRPr="007322D9">
        <w:rPr>
          <w:sz w:val="24"/>
          <w:szCs w:val="24"/>
        </w:rPr>
        <w:t>BlueRectangleCrop</w:t>
      </w:r>
      <w:r w:rsidR="004D767B">
        <w:rPr>
          <w:sz w:val="24"/>
          <w:szCs w:val="24"/>
        </w:rPr>
        <w:t>.png</w:t>
      </w:r>
      <w:r w:rsidR="004D767B">
        <w:rPr>
          <w:sz w:val="24"/>
          <w:szCs w:val="24"/>
        </w:rPr>
        <w:br/>
      </w:r>
      <w:r w:rsidR="004D767B">
        <w:rPr>
          <w:i/>
          <w:iCs/>
          <w:sz w:val="24"/>
          <w:szCs w:val="24"/>
        </w:rPr>
        <w:t>Image unchanged.</w:t>
      </w:r>
    </w:p>
    <w:p w14:paraId="461CC49F" w14:textId="6E5D9A4A" w:rsidR="001C088C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3310DB">
        <w:rPr>
          <w:sz w:val="24"/>
          <w:szCs w:val="24"/>
        </w:rPr>
        <w:t>3</w:t>
      </w:r>
      <w:r w:rsidR="003743E6">
        <w:rPr>
          <w:i/>
          <w:iCs/>
          <w:sz w:val="24"/>
          <w:szCs w:val="24"/>
        </w:rPr>
        <w:t>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 xml:space="preserve">Should be </w:t>
      </w:r>
      <w:r w:rsidR="003310DB">
        <w:rPr>
          <w:i/>
          <w:iCs/>
          <w:sz w:val="24"/>
          <w:szCs w:val="24"/>
        </w:rPr>
        <w:t>back to blue rectangle</w:t>
      </w:r>
      <w:r w:rsidR="0018272D" w:rsidRPr="0018272D">
        <w:rPr>
          <w:i/>
          <w:iCs/>
          <w:sz w:val="24"/>
          <w:szCs w:val="24"/>
        </w:rPr>
        <w:t>.</w:t>
      </w:r>
      <w:r w:rsidR="001C088C">
        <w:rPr>
          <w:i/>
          <w:iCs/>
          <w:sz w:val="24"/>
          <w:szCs w:val="24"/>
        </w:rPr>
        <w:br/>
      </w:r>
    </w:p>
    <w:p w14:paraId="1FC669E3" w14:textId="77777777" w:rsidR="001C088C" w:rsidRDefault="001C088C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B4FA145" w14:textId="53E1ADF2" w:rsidR="00D26673" w:rsidRPr="00D26673" w:rsidRDefault="001C088C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 w:rsidRPr="001C088C">
        <w:rPr>
          <w:b/>
          <w:bCs/>
          <w:sz w:val="24"/>
          <w:szCs w:val="24"/>
        </w:rPr>
        <w:lastRenderedPageBreak/>
        <w:t>Border kept.</w:t>
      </w:r>
      <w:r w:rsidR="00197B7D" w:rsidRPr="001C088C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In </w:t>
      </w:r>
      <w:r w:rsidRPr="001C0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10A0C5F6" wp14:editId="5EA5B7D0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5731510" cy="2588400"/>
                <wp:effectExtent l="0" t="0" r="254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C20" w14:textId="0FB7C46B" w:rsidR="001C088C" w:rsidRDefault="001A0508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17F6FBD0" wp14:editId="16898D24">
                                  <wp:extent cx="3252470" cy="2486914"/>
                                  <wp:effectExtent l="57150" t="57150" r="62230" b="66040"/>
                                  <wp:docPr id="11" name="Picture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486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0800" cmpd="sng">
                                            <a:solidFill>
                                              <a:srgbClr val="4472C4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45943" w14:textId="7AF92439" w:rsidR="001C088C" w:rsidRDefault="001C088C" w:rsidP="001C088C">
                            <w:pPr>
                              <w:pStyle w:val="Caption"/>
                            </w:pPr>
                            <w:bookmarkStart w:id="3" w:name="_Ref81747602"/>
                            <w:r w:rsidRPr="006642CA">
                              <w:t xml:space="preserve">Figure </w:t>
                            </w:r>
                            <w:r w:rsidR="006C65CA">
                              <w:fldChar w:fldCharType="begin"/>
                            </w:r>
                            <w:r w:rsidR="006C65CA">
                              <w:instrText xml:space="preserve"> SEQ Figure \* ARABIC </w:instrText>
                            </w:r>
                            <w:r w:rsidR="006C65C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C65CA">
                              <w:rPr>
                                <w:noProof/>
                              </w:rPr>
                              <w:fldChar w:fldCharType="end"/>
                            </w:r>
                            <w:bookmarkEnd w:id="3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0D17A8AB" w14:textId="331F9EB3" w:rsidR="001C088C" w:rsidRPr="0073660A" w:rsidRDefault="001C088C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C5F6" id="Text Box 19" o:spid="_x0000_s1028" type="#_x0000_t202" style="position:absolute;left:0;text-align:left;margin-left:0;margin-top:0;width:451.3pt;height:203.8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" o:allowoverlap="f" fillcolor="white [3201]" stroked="f" strokeweight=".5pt">
                <v:textbox style="mso-fit-shape-to-text:t" inset=".5mm,.5mm,.5mm,.5mm">
                  <w:txbxContent>
                    <w:p w14:paraId="0204CC20" w14:textId="0FB7C46B" w:rsidR="001C088C" w:rsidRDefault="001A0508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17F6FBD0" wp14:editId="16898D24">
                            <wp:extent cx="3252470" cy="2486914"/>
                            <wp:effectExtent l="57150" t="57150" r="62230" b="66040"/>
                            <wp:docPr id="11" name="Picture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486914"/>
                                    </a:xfrm>
                                    <a:prstGeom prst="rect">
                                      <a:avLst/>
                                    </a:prstGeom>
                                    <a:ln w="50800" cmpd="sng">
                                      <a:solidFill>
                                        <a:srgbClr val="4472C4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45943" w14:textId="7AF92439" w:rsidR="001C088C" w:rsidRDefault="001C088C" w:rsidP="001C088C">
                      <w:pPr>
                        <w:pStyle w:val="Caption"/>
                      </w:pPr>
                      <w:bookmarkStart w:id="7" w:name="_Ref81747602"/>
                      <w:r w:rsidRPr="006642CA">
                        <w:t xml:space="preserve">Figure </w:t>
                      </w:r>
                      <w:r w:rsidR="001A0508">
                        <w:fldChar w:fldCharType="begin"/>
                      </w:r>
                      <w:r w:rsidR="001A0508">
                        <w:instrText xml:space="preserve"> SEQ Figure \* ARABIC </w:instrText>
                      </w:r>
                      <w:r w:rsidR="001A050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A0508">
                        <w:rPr>
                          <w:noProof/>
                        </w:rPr>
                        <w:fldChar w:fldCharType="end"/>
                      </w:r>
                      <w:bookmarkEnd w:id="7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0D17A8AB" w14:textId="331F9EB3" w:rsidR="001C088C" w:rsidRPr="0073660A" w:rsidRDefault="001C088C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_Ref81747602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 w:rsidR="00886A77">
        <w:rPr>
          <w:sz w:val="24"/>
          <w:szCs w:val="24"/>
        </w:rPr>
        <w:t xml:space="preserve"> </w:t>
      </w:r>
      <w:r w:rsidR="00D26673">
        <w:rPr>
          <w:sz w:val="24"/>
          <w:szCs w:val="24"/>
        </w:rPr>
        <w:t>above</w:t>
      </w:r>
      <w:r>
        <w:rPr>
          <w:sz w:val="24"/>
          <w:szCs w:val="24"/>
        </w:rPr>
        <w:t xml:space="preserve">, Select Image, RP -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 w:rsidRPr="001C088C">
        <w:rPr>
          <w:i/>
          <w:iCs/>
          <w:sz w:val="24"/>
          <w:szCs w:val="24"/>
        </w:rPr>
        <w:t>Border should remain large and blue.</w:t>
      </w:r>
      <w:r w:rsidR="00D26673">
        <w:rPr>
          <w:i/>
          <w:iCs/>
          <w:sz w:val="24"/>
          <w:szCs w:val="24"/>
        </w:rPr>
        <w:br/>
      </w:r>
      <w:r w:rsidR="00D26673" w:rsidRPr="00772384">
        <w:rPr>
          <w:sz w:val="24"/>
          <w:szCs w:val="24"/>
        </w:rPr>
        <w:t>Undo</w:t>
      </w:r>
    </w:p>
    <w:p w14:paraId="387F9E64" w14:textId="1D027DFC" w:rsidR="00772384" w:rsidRPr="00772384" w:rsidRDefault="00AB5A0B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Replace Picture keeps wid</w:t>
      </w:r>
      <w:r w:rsidR="00B81555">
        <w:rPr>
          <w:b/>
          <w:bCs/>
          <w:sz w:val="24"/>
          <w:szCs w:val="24"/>
        </w:rPr>
        <w:t>th</w:t>
      </w:r>
      <w:r w:rsidR="00D26673" w:rsidRPr="001C088C">
        <w:rPr>
          <w:b/>
          <w:bCs/>
          <w:sz w:val="24"/>
          <w:szCs w:val="24"/>
        </w:rPr>
        <w:br/>
      </w:r>
      <w:r w:rsidR="00D26673">
        <w:rPr>
          <w:sz w:val="24"/>
          <w:szCs w:val="24"/>
        </w:rPr>
        <w:t xml:space="preserve">In </w:t>
      </w:r>
      <w:r w:rsidR="00D26673">
        <w:rPr>
          <w:sz w:val="24"/>
          <w:szCs w:val="24"/>
        </w:rPr>
        <w:fldChar w:fldCharType="begin"/>
      </w:r>
      <w:r w:rsidR="00D26673">
        <w:rPr>
          <w:sz w:val="24"/>
          <w:szCs w:val="24"/>
        </w:rPr>
        <w:instrText xml:space="preserve"> REF _Ref81747602 </w:instrText>
      </w:r>
      <w:r w:rsidR="00D26673">
        <w:rPr>
          <w:sz w:val="24"/>
          <w:szCs w:val="24"/>
        </w:rPr>
        <w:fldChar w:fldCharType="separate"/>
      </w:r>
      <w:r w:rsidR="00D26673" w:rsidRPr="006642CA">
        <w:t xml:space="preserve">Figure </w:t>
      </w:r>
      <w:r w:rsidR="00D26673">
        <w:rPr>
          <w:noProof/>
        </w:rPr>
        <w:t>2</w:t>
      </w:r>
      <w:r w:rsidR="00D26673">
        <w:rPr>
          <w:sz w:val="24"/>
          <w:szCs w:val="24"/>
        </w:rPr>
        <w:fldChar w:fldCharType="end"/>
      </w:r>
      <w:r w:rsidR="00D26673">
        <w:rPr>
          <w:sz w:val="24"/>
          <w:szCs w:val="24"/>
        </w:rPr>
        <w:t xml:space="preserve"> above, Select Image, RP - </w:t>
      </w:r>
      <w:r w:rsidR="00D26673" w:rsidRPr="007322D9">
        <w:rPr>
          <w:sz w:val="24"/>
          <w:szCs w:val="24"/>
        </w:rPr>
        <w:t>BlueRectangleCrop</w:t>
      </w:r>
      <w:r w:rsidR="00D26673">
        <w:rPr>
          <w:sz w:val="24"/>
          <w:szCs w:val="24"/>
        </w:rPr>
        <w:t>Portrait.png</w:t>
      </w:r>
      <w:r w:rsidR="00D26673">
        <w:rPr>
          <w:sz w:val="24"/>
          <w:szCs w:val="24"/>
        </w:rPr>
        <w:br/>
      </w:r>
      <w:r w:rsidR="00D26673">
        <w:rPr>
          <w:i/>
          <w:iCs/>
          <w:sz w:val="24"/>
          <w:szCs w:val="24"/>
        </w:rPr>
        <w:t xml:space="preserve">New image should be same width as old, but portrait, so longer. </w:t>
      </w:r>
      <w:r w:rsidR="00D26673" w:rsidRPr="001C088C">
        <w:rPr>
          <w:i/>
          <w:iCs/>
          <w:sz w:val="24"/>
          <w:szCs w:val="24"/>
        </w:rPr>
        <w:t>Border should remain large and blue.</w:t>
      </w:r>
      <w:r w:rsidR="00772384">
        <w:rPr>
          <w:i/>
          <w:iCs/>
          <w:sz w:val="24"/>
          <w:szCs w:val="24"/>
        </w:rPr>
        <w:br/>
      </w:r>
      <w:r w:rsidR="00772384">
        <w:rPr>
          <w:sz w:val="24"/>
          <w:szCs w:val="24"/>
        </w:rPr>
        <w:t>Undo</w:t>
      </w:r>
    </w:p>
    <w:p w14:paraId="12C5EA37" w14:textId="50A99346" w:rsidR="008F1D1C" w:rsidRPr="008F1D1C" w:rsidRDefault="006C65CA" w:rsidP="008F1D1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(NIF) </w:t>
      </w:r>
      <w:r w:rsidR="008F1D1C">
        <w:rPr>
          <w:b/>
          <w:bCs/>
          <w:sz w:val="24"/>
          <w:szCs w:val="24"/>
        </w:rPr>
        <w:t>Works with picture not in frame.</w:t>
      </w:r>
      <w:r w:rsidR="008F1D1C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0" wp14:anchorId="69D7D2D4" wp14:editId="3EA7D4B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279140" cy="2185670"/>
            <wp:effectExtent l="0" t="0" r="0" b="5080"/>
            <wp:wrapSquare wrapText="bothSides"/>
            <wp:docPr id="2" name="Picture 2" descr="Bicycle with a little basket at deck on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icycle with a little basket at deck on beach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2D9" w:rsidRPr="008F1D1C">
        <w:rPr>
          <w:b/>
          <w:bCs/>
          <w:i/>
          <w:iCs/>
          <w:sz w:val="24"/>
          <w:szCs w:val="24"/>
        </w:rPr>
        <w:br/>
      </w:r>
      <w:r w:rsidR="008F1D1C" w:rsidRPr="008F1D1C">
        <w:rPr>
          <w:sz w:val="24"/>
          <w:szCs w:val="24"/>
        </w:rPr>
        <w:t xml:space="preserve">Select the bike on beach picture below. </w:t>
      </w:r>
      <w:r w:rsidR="008F1D1C">
        <w:rPr>
          <w:sz w:val="24"/>
          <w:szCs w:val="24"/>
        </w:rPr>
        <w:t xml:space="preserve">RP - </w:t>
      </w:r>
      <w:r w:rsidR="008F1D1C" w:rsidRPr="007322D9">
        <w:rPr>
          <w:sz w:val="24"/>
          <w:szCs w:val="24"/>
        </w:rPr>
        <w:t>BlueRectangleCrop</w:t>
      </w:r>
      <w:r w:rsidR="008F1D1C">
        <w:rPr>
          <w:sz w:val="24"/>
          <w:szCs w:val="24"/>
        </w:rPr>
        <w:t>.png</w:t>
      </w:r>
      <w:r w:rsidR="008F1D1C">
        <w:rPr>
          <w:sz w:val="24"/>
          <w:szCs w:val="24"/>
        </w:rPr>
        <w:br/>
      </w:r>
      <w:r w:rsidR="008F1D1C">
        <w:rPr>
          <w:i/>
          <w:iCs/>
          <w:sz w:val="24"/>
          <w:szCs w:val="24"/>
        </w:rPr>
        <w:t>Should permit the replacement; resulting picture remains laid out at bottom right of page.</w:t>
      </w:r>
      <w:r w:rsidR="008F1D1C">
        <w:rPr>
          <w:i/>
          <w:iCs/>
          <w:sz w:val="24"/>
          <w:szCs w:val="24"/>
        </w:rPr>
        <w:br/>
      </w:r>
      <w:r w:rsidR="008F1D1C">
        <w:rPr>
          <w:sz w:val="24"/>
          <w:szCs w:val="24"/>
        </w:rPr>
        <w:t>Undo</w:t>
      </w:r>
    </w:p>
    <w:p w14:paraId="505A49B5" w14:textId="77777777" w:rsidR="00010362" w:rsidRDefault="00010362"/>
    <w:p w14:paraId="1EA0B0CC" w14:textId="77777777" w:rsidR="00010362" w:rsidRDefault="00010362"/>
    <w:sectPr w:rsidR="0001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E0FE2"/>
    <w:rsid w:val="000F6FA2"/>
    <w:rsid w:val="0018272D"/>
    <w:rsid w:val="00197B7D"/>
    <w:rsid w:val="001A030B"/>
    <w:rsid w:val="001A0508"/>
    <w:rsid w:val="001C088C"/>
    <w:rsid w:val="001C0DC0"/>
    <w:rsid w:val="002005FF"/>
    <w:rsid w:val="003310DB"/>
    <w:rsid w:val="00341DB5"/>
    <w:rsid w:val="003743E6"/>
    <w:rsid w:val="0043745F"/>
    <w:rsid w:val="004D767B"/>
    <w:rsid w:val="005C39C3"/>
    <w:rsid w:val="00634F12"/>
    <w:rsid w:val="006C65CA"/>
    <w:rsid w:val="006F0E88"/>
    <w:rsid w:val="007322D9"/>
    <w:rsid w:val="00772384"/>
    <w:rsid w:val="007E26F9"/>
    <w:rsid w:val="007E79C3"/>
    <w:rsid w:val="00846DDC"/>
    <w:rsid w:val="00886A77"/>
    <w:rsid w:val="008F1D1C"/>
    <w:rsid w:val="00A96D61"/>
    <w:rsid w:val="00AB5A0B"/>
    <w:rsid w:val="00AC5F31"/>
    <w:rsid w:val="00B81555"/>
    <w:rsid w:val="00C27DBD"/>
    <w:rsid w:val="00CB5694"/>
    <w:rsid w:val="00D26673"/>
    <w:rsid w:val="00DE205F"/>
    <w:rsid w:val="00E733C3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Dropbox\Dev\WordSupport\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ImageAndTableSupport</Template>
  <TotalTime>85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34</cp:revision>
  <dcterms:created xsi:type="dcterms:W3CDTF">2021-09-05T13:35:00Z</dcterms:created>
  <dcterms:modified xsi:type="dcterms:W3CDTF">2022-04-12T20:56:00Z</dcterms:modified>
</cp:coreProperties>
</file>