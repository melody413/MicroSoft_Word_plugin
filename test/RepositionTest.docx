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56978D9A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711EBB">
        <w:rPr>
          <w:b/>
          <w:bCs/>
          <w:sz w:val="32"/>
          <w:szCs w:val="32"/>
        </w:rPr>
        <w:t>Reposition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189A4AE0" w:rsidR="00056147" w:rsidRDefault="00406A3C" w:rsidP="00DE205F">
      <w:pPr>
        <w:pStyle w:val="Body"/>
        <w:rPr>
          <w:sz w:val="24"/>
          <w:szCs w:val="24"/>
        </w:rPr>
      </w:pPr>
      <w:r w:rsidRPr="00080CE6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0A464BC1" wp14:editId="24AB3991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5731510" cy="269875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0F3CC" w14:textId="77777777" w:rsidR="00080CE6" w:rsidRPr="00237614" w:rsidRDefault="00080CE6" w:rsidP="00137A2E">
                            <w:pPr>
                              <w:pStyle w:val="Figure"/>
                              <w:rPr>
                                <w:strike/>
                              </w:rPr>
                            </w:pPr>
                            <w:r w:rsidRPr="00237614">
                              <w:rPr>
                                <w:strike/>
                              </w:rPr>
                              <w:drawing>
                                <wp:inline distT="0" distB="0" distL="0" distR="0" wp14:anchorId="28C4E1C2" wp14:editId="7CA2B856">
                                  <wp:extent cx="3252950" cy="2298700"/>
                                  <wp:effectExtent l="12700" t="12700" r="17780" b="165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295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F0DC5C" w14:textId="52285231" w:rsidR="00080CE6" w:rsidRPr="007D68A7" w:rsidRDefault="00080CE6" w:rsidP="00080CE6">
                            <w:pPr>
                              <w:pStyle w:val="Caption"/>
                            </w:pPr>
                            <w:bookmarkStart w:id="0" w:name="_Ref41327749"/>
                            <w:bookmarkStart w:id="1" w:name="_Ref83555334"/>
                            <w:r w:rsidRPr="007D68A7">
                              <w:t xml:space="preserve">Figure </w:t>
                            </w:r>
                            <w:r w:rsidRPr="007D68A7">
                              <w:fldChar w:fldCharType="begin"/>
                            </w:r>
                            <w:r w:rsidRPr="007D68A7">
                              <w:instrText xml:space="preserve"> SEQ Figure \* ARABIC </w:instrText>
                            </w:r>
                            <w:r w:rsidRPr="007D68A7">
                              <w:fldChar w:fldCharType="separate"/>
                            </w:r>
                            <w:r w:rsidR="0090503A">
                              <w:rPr>
                                <w:noProof/>
                              </w:rPr>
                              <w:t>1</w:t>
                            </w:r>
                            <w:r w:rsidRPr="007D68A7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 w:rsidRPr="007D68A7">
                              <w:t>: Placeholder</w:t>
                            </w:r>
                            <w:bookmarkEnd w:id="0"/>
                          </w:p>
                          <w:p w14:paraId="3385A2D7" w14:textId="5E391857" w:rsidR="00080CE6" w:rsidRPr="00237614" w:rsidRDefault="00080CE6" w:rsidP="00137A2E">
                            <w:pPr>
                              <w:pStyle w:val="Caption"/>
                              <w:rPr>
                                <w:strike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64B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51.3pt;height:212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" o:allowoverlap="f" fillcolor="white [3201]" stroked="f" strokeweight=".5pt">
                <v:textbox style="mso-fit-shape-to-text:t" inset=".5mm,.5mm,.5mm,.5mm">
                  <w:txbxContent>
                    <w:p w14:paraId="24B0F3CC" w14:textId="77777777" w:rsidR="00080CE6" w:rsidRPr="00237614" w:rsidRDefault="00080CE6" w:rsidP="00137A2E">
                      <w:pPr>
                        <w:pStyle w:val="Figure"/>
                        <w:rPr>
                          <w:strike/>
                        </w:rPr>
                      </w:pPr>
                      <w:r w:rsidRPr="00237614">
                        <w:rPr>
                          <w:strike/>
                        </w:rPr>
                        <w:drawing>
                          <wp:inline distT="0" distB="0" distL="0" distR="0" wp14:anchorId="28C4E1C2" wp14:editId="7CA2B856">
                            <wp:extent cx="3252950" cy="2298700"/>
                            <wp:effectExtent l="12700" t="12700" r="17780" b="165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2950" cy="22987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F0DC5C" w14:textId="52285231" w:rsidR="00080CE6" w:rsidRPr="007D68A7" w:rsidRDefault="00080CE6" w:rsidP="00080CE6">
                      <w:pPr>
                        <w:pStyle w:val="Caption"/>
                      </w:pPr>
                      <w:bookmarkStart w:id="2" w:name="_Ref41327749"/>
                      <w:bookmarkStart w:id="3" w:name="_Ref83555334"/>
                      <w:r w:rsidRPr="007D68A7">
                        <w:t xml:space="preserve">Figure </w:t>
                      </w:r>
                      <w:r w:rsidRPr="007D68A7">
                        <w:fldChar w:fldCharType="begin"/>
                      </w:r>
                      <w:r w:rsidRPr="007D68A7">
                        <w:instrText xml:space="preserve"> SEQ Figure \* ARABIC </w:instrText>
                      </w:r>
                      <w:r w:rsidRPr="007D68A7">
                        <w:fldChar w:fldCharType="separate"/>
                      </w:r>
                      <w:r w:rsidR="0090503A">
                        <w:rPr>
                          <w:noProof/>
                        </w:rPr>
                        <w:t>1</w:t>
                      </w:r>
                      <w:r w:rsidRPr="007D68A7">
                        <w:rPr>
                          <w:noProof/>
                        </w:rPr>
                        <w:fldChar w:fldCharType="end"/>
                      </w:r>
                      <w:bookmarkEnd w:id="3"/>
                      <w:r w:rsidRPr="007D68A7">
                        <w:t>: Placeholder</w:t>
                      </w:r>
                      <w:bookmarkEnd w:id="2"/>
                    </w:p>
                    <w:p w14:paraId="3385A2D7" w14:textId="5E391857" w:rsidR="00080CE6" w:rsidRPr="00237614" w:rsidRDefault="00080CE6" w:rsidP="00137A2E">
                      <w:pPr>
                        <w:pStyle w:val="Caption"/>
                        <w:rPr>
                          <w:strike/>
                        </w:rPr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</w:p>
    <w:p w14:paraId="11B7D1FC" w14:textId="2B3EE863" w:rsidR="00406A3C" w:rsidRDefault="00711EBB" w:rsidP="00406A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Single Column top and bottom 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>In</w:t>
      </w:r>
      <w:r w:rsidR="00080CE6">
        <w:rPr>
          <w:sz w:val="24"/>
          <w:szCs w:val="24"/>
        </w:rPr>
        <w:t xml:space="preserve"> </w:t>
      </w:r>
      <w:r w:rsidR="00080CE6">
        <w:rPr>
          <w:sz w:val="24"/>
          <w:szCs w:val="24"/>
        </w:rPr>
        <w:fldChar w:fldCharType="begin"/>
      </w:r>
      <w:r w:rsidR="00080CE6">
        <w:rPr>
          <w:sz w:val="24"/>
          <w:szCs w:val="24"/>
        </w:rPr>
        <w:instrText xml:space="preserve"> REF _Ref83555334 </w:instrText>
      </w:r>
      <w:r w:rsidR="00080CE6">
        <w:rPr>
          <w:sz w:val="24"/>
          <w:szCs w:val="24"/>
        </w:rPr>
        <w:fldChar w:fldCharType="separate"/>
      </w:r>
      <w:r w:rsidR="0090503A" w:rsidRPr="007D68A7">
        <w:t xml:space="preserve">Figure </w:t>
      </w:r>
      <w:r w:rsidR="0090503A" w:rsidRPr="007D68A7">
        <w:rPr>
          <w:noProof/>
        </w:rPr>
        <w:t>1</w:t>
      </w:r>
      <w:r w:rsidR="00080CE6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</w:t>
      </w:r>
      <w:r>
        <w:rPr>
          <w:sz w:val="24"/>
          <w:szCs w:val="24"/>
        </w:rPr>
        <w:t>Select the containing frame</w:t>
      </w:r>
      <w:r w:rsidR="00406A3C">
        <w:rPr>
          <w:sz w:val="24"/>
          <w:szCs w:val="24"/>
        </w:rPr>
        <w:t>; move it slightly.</w:t>
      </w:r>
      <w:r w:rsidR="000E0FE2">
        <w:rPr>
          <w:sz w:val="24"/>
          <w:szCs w:val="24"/>
        </w:rPr>
        <w:t xml:space="preserve"> </w:t>
      </w:r>
      <w:r w:rsidR="000E0FE2">
        <w:rPr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="00406A3C">
        <w:rPr>
          <w:sz w:val="24"/>
          <w:szCs w:val="24"/>
        </w:rPr>
        <w:br/>
      </w:r>
      <w:r w:rsidR="00406A3C">
        <w:rPr>
          <w:i/>
          <w:iCs/>
          <w:sz w:val="24"/>
          <w:szCs w:val="24"/>
        </w:rPr>
        <w:t>F</w:t>
      </w:r>
      <w:r w:rsidR="00406A3C">
        <w:rPr>
          <w:i/>
          <w:iCs/>
          <w:sz w:val="24"/>
          <w:szCs w:val="24"/>
        </w:rPr>
        <w:t>rame becomes</w:t>
      </w:r>
      <w:r w:rsidR="00406A3C">
        <w:rPr>
          <w:i/>
          <w:iCs/>
          <w:sz w:val="24"/>
          <w:szCs w:val="24"/>
        </w:rPr>
        <w:t xml:space="preserve"> </w:t>
      </w:r>
      <w:r w:rsidR="00237614">
        <w:rPr>
          <w:i/>
          <w:iCs/>
          <w:sz w:val="24"/>
          <w:szCs w:val="24"/>
        </w:rPr>
        <w:t>centered</w:t>
      </w:r>
      <w:r w:rsidR="00406A3C">
        <w:rPr>
          <w:i/>
          <w:iCs/>
          <w:sz w:val="24"/>
          <w:szCs w:val="24"/>
        </w:rPr>
        <w:t xml:space="preserve"> and</w:t>
      </w:r>
      <w:r w:rsidR="00406A3C">
        <w:rPr>
          <w:i/>
          <w:iCs/>
          <w:sz w:val="24"/>
          <w:szCs w:val="24"/>
        </w:rPr>
        <w:t xml:space="preserve"> full width.</w:t>
      </w:r>
    </w:p>
    <w:p w14:paraId="08A38EE0" w14:textId="14516FDD" w:rsidR="00711EBB" w:rsidRPr="00406A3C" w:rsidRDefault="00406A3C" w:rsidP="00406A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Single 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="00711EBB" w:rsidRPr="00406A3C">
        <w:rPr>
          <w:sz w:val="24"/>
          <w:szCs w:val="24"/>
        </w:rPr>
        <w:br/>
      </w:r>
      <w:r w:rsidR="00711EBB"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="00711EBB" w:rsidRPr="00406A3C">
        <w:rPr>
          <w:i/>
          <w:iCs/>
          <w:sz w:val="24"/>
          <w:szCs w:val="24"/>
        </w:rPr>
        <w:t>frame full width.</w:t>
      </w:r>
      <w:r w:rsidR="00B40E4E">
        <w:rPr>
          <w:i/>
          <w:iCs/>
          <w:sz w:val="24"/>
          <w:szCs w:val="24"/>
        </w:rPr>
        <w:t xml:space="preserve"> Scrolls so frame is still visible.</w:t>
      </w:r>
    </w:p>
    <w:p w14:paraId="1B30E355" w14:textId="09433378" w:rsidR="005C39C3" w:rsidRPr="005C39C3" w:rsidRDefault="00711EBB" w:rsidP="00080CE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Moves to </w:t>
      </w:r>
      <w:r>
        <w:rPr>
          <w:i/>
          <w:iCs/>
          <w:sz w:val="24"/>
          <w:szCs w:val="24"/>
        </w:rPr>
        <w:t xml:space="preserve">top; frame still </w:t>
      </w:r>
      <w:r>
        <w:rPr>
          <w:i/>
          <w:iCs/>
          <w:sz w:val="24"/>
          <w:szCs w:val="24"/>
        </w:rPr>
        <w:t>full width</w:t>
      </w:r>
      <w:r w:rsidR="00B40E4E">
        <w:rPr>
          <w:i/>
          <w:iCs/>
          <w:sz w:val="24"/>
          <w:szCs w:val="24"/>
        </w:rPr>
        <w:t xml:space="preserve"> and visible.</w:t>
      </w:r>
    </w:p>
    <w:p w14:paraId="1ECE1CBC" w14:textId="77777777" w:rsidR="00237614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406A3C">
        <w:rPr>
          <w:sz w:val="24"/>
          <w:szCs w:val="24"/>
        </w:rPr>
        <w:t>three times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 xml:space="preserve">back to </w:t>
      </w:r>
      <w:r w:rsidR="00080CE6">
        <w:rPr>
          <w:i/>
          <w:iCs/>
          <w:sz w:val="24"/>
          <w:szCs w:val="24"/>
        </w:rPr>
        <w:t>top and frame only surrounding image</w:t>
      </w:r>
      <w:r w:rsidR="0018272D" w:rsidRPr="0018272D">
        <w:rPr>
          <w:i/>
          <w:iCs/>
          <w:sz w:val="24"/>
          <w:szCs w:val="24"/>
        </w:rPr>
        <w:t>.</w:t>
      </w:r>
    </w:p>
    <w:p w14:paraId="50A98AC9" w14:textId="77777777" w:rsidR="007D68A7" w:rsidRPr="007D68A7" w:rsidRDefault="00237614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Works whatever selected.</w:t>
      </w:r>
      <w:r>
        <w:rPr>
          <w:b/>
          <w:bCs/>
          <w:sz w:val="24"/>
          <w:szCs w:val="24"/>
        </w:rPr>
        <w:br/>
      </w:r>
      <w:r w:rsidRPr="00237614">
        <w:t>Repeat Tests 1-4, but select just the image in the frame</w:t>
      </w:r>
    </w:p>
    <w:p w14:paraId="4CBD551E" w14:textId="77777777" w:rsidR="007D68A7" w:rsidRPr="007D68A7" w:rsidRDefault="007D68A7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Enlarges as required</w:t>
      </w:r>
    </w:p>
    <w:p w14:paraId="53D77594" w14:textId="2080B906" w:rsidR="00080CE6" w:rsidRDefault="007D68A7" w:rsidP="00D733D3">
      <w:pPr>
        <w:pStyle w:val="ListParagraph"/>
        <w:ind w:left="851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Select the </w:t>
      </w:r>
      <w:proofErr w:type="gramStart"/>
      <w:r>
        <w:rPr>
          <w:sz w:val="24"/>
          <w:szCs w:val="24"/>
        </w:rPr>
        <w:t>image, and</w:t>
      </w:r>
      <w:proofErr w:type="gramEnd"/>
      <w:r>
        <w:rPr>
          <w:sz w:val="24"/>
          <w:szCs w:val="24"/>
        </w:rPr>
        <w:t xml:space="preserve"> resize it larger and smaller.</w:t>
      </w:r>
      <w:r>
        <w:rPr>
          <w:sz w:val="24"/>
          <w:szCs w:val="24"/>
        </w:rPr>
        <w:br/>
      </w:r>
      <w:r w:rsidRPr="007D68A7">
        <w:rPr>
          <w:i/>
          <w:iCs/>
          <w:sz w:val="24"/>
          <w:szCs w:val="24"/>
        </w:rPr>
        <w:t>The frame should resize to match</w:t>
      </w:r>
      <w:r w:rsidR="001C088C">
        <w:rPr>
          <w:i/>
          <w:iCs/>
          <w:sz w:val="24"/>
          <w:szCs w:val="24"/>
        </w:rPr>
        <w:br/>
      </w:r>
    </w:p>
    <w:p w14:paraId="6A0BC392" w14:textId="77777777" w:rsidR="00FF1FD0" w:rsidRDefault="00FF1FD0" w:rsidP="00D733D3">
      <w:pPr>
        <w:jc w:val="left"/>
        <w:rPr>
          <w:sz w:val="24"/>
          <w:szCs w:val="24"/>
        </w:rPr>
        <w:sectPr w:rsidR="00FF1F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1C356B" w14:textId="601D5609" w:rsidR="00FF1FD0" w:rsidRDefault="00FF1FD0" w:rsidP="00FF1F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bookmarkStart w:id="4" w:name="_Ref83556520"/>
      <w:r>
        <w:rPr>
          <w:b/>
          <w:bCs/>
          <w:sz w:val="24"/>
          <w:szCs w:val="24"/>
        </w:rPr>
        <w:lastRenderedPageBreak/>
        <w:t>Multi-column</w:t>
      </w:r>
      <w:r>
        <w:rPr>
          <w:b/>
          <w:bCs/>
          <w:sz w:val="24"/>
          <w:szCs w:val="24"/>
        </w:rPr>
        <w:t xml:space="preserve"> top and bottom </w:t>
      </w:r>
      <w:r>
        <w:rPr>
          <w:b/>
          <w:bCs/>
          <w:sz w:val="24"/>
          <w:szCs w:val="24"/>
        </w:rPr>
        <w:t>(small)</w:t>
      </w:r>
      <w:r>
        <w:rPr>
          <w:sz w:val="24"/>
          <w:szCs w:val="24"/>
        </w:rPr>
        <w:br/>
        <w:t>In</w:t>
      </w:r>
      <w:r>
        <w:rPr>
          <w:sz w:val="24"/>
          <w:szCs w:val="24"/>
        </w:rPr>
        <w:t xml:space="preserve"> </w:t>
      </w:r>
      <w:r w:rsidRPr="00FF1F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0DD92770" wp14:editId="054226A9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2640965" cy="2588400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A01BA" w14:textId="77777777" w:rsidR="00FF1FD0" w:rsidRDefault="00FF1FD0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2365B12D" wp14:editId="08840F19">
                                  <wp:extent cx="2282456" cy="1612900"/>
                                  <wp:effectExtent l="12700" t="12700" r="1016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2456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125D8" w14:textId="42E2DC09" w:rsidR="00FF1FD0" w:rsidRPr="0073660A" w:rsidRDefault="00FF1FD0" w:rsidP="00FF1FD0">
                            <w:pPr>
                              <w:pStyle w:val="Caption"/>
                            </w:pPr>
                            <w:bookmarkStart w:id="5" w:name="_Ref83556436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0503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2770" id="Text Box 2" o:spid="_x0000_s1027" type="#_x0000_t202" style="position:absolute;left:0;text-align:left;margin-left:0;margin-top:0;width:207.95pt;height:203.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" o:allowoverlap="f" fillcolor="white [3201]" stroked="f" strokeweight=".5pt">
                <v:textbox style="mso-fit-shape-to-text:t" inset=".5mm,.5mm,.5mm,.5mm">
                  <w:txbxContent>
                    <w:p w14:paraId="6A2A01BA" w14:textId="77777777" w:rsidR="00FF1FD0" w:rsidRDefault="00FF1FD0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2365B12D" wp14:editId="08840F19">
                            <wp:extent cx="2282456" cy="1612900"/>
                            <wp:effectExtent l="12700" t="12700" r="1016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2456" cy="16129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125D8" w14:textId="42E2DC09" w:rsidR="00FF1FD0" w:rsidRPr="0073660A" w:rsidRDefault="00FF1FD0" w:rsidP="00FF1FD0">
                      <w:pPr>
                        <w:pStyle w:val="Caption"/>
                      </w:pPr>
                      <w:bookmarkStart w:id="6" w:name="_Ref83556436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0503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_Ref83556436 </w:instrText>
      </w:r>
      <w:r>
        <w:rPr>
          <w:sz w:val="24"/>
          <w:szCs w:val="24"/>
        </w:rPr>
        <w:fldChar w:fldCharType="separate"/>
      </w:r>
      <w:r w:rsidR="0090503A" w:rsidRPr="006642CA">
        <w:t xml:space="preserve">Figure </w:t>
      </w:r>
      <w:r w:rsidR="0090503A">
        <w:rPr>
          <w:noProof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Select the containing frame; move it slightly. 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Frame becomes centered and full width.</w:t>
      </w:r>
      <w:bookmarkEnd w:id="4"/>
    </w:p>
    <w:p w14:paraId="143A2A3B" w14:textId="431447E3" w:rsidR="00FF1FD0" w:rsidRPr="00406A3C" w:rsidRDefault="00FF1FD0" w:rsidP="00FF1F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Multi-column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Pr="00406A3C">
        <w:rPr>
          <w:sz w:val="24"/>
          <w:szCs w:val="24"/>
        </w:rPr>
        <w:br/>
      </w:r>
      <w:r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Pr="00406A3C">
        <w:rPr>
          <w:i/>
          <w:iCs/>
          <w:sz w:val="24"/>
          <w:szCs w:val="24"/>
        </w:rPr>
        <w:t>frame full width.</w:t>
      </w:r>
      <w:r>
        <w:rPr>
          <w:i/>
          <w:iCs/>
          <w:sz w:val="24"/>
          <w:szCs w:val="24"/>
        </w:rPr>
        <w:t xml:space="preserve"> Scrolls so frame is still visible.</w:t>
      </w:r>
    </w:p>
    <w:p w14:paraId="1672E38A" w14:textId="77777777" w:rsidR="00FF1FD0" w:rsidRPr="005C39C3" w:rsidRDefault="00FF1FD0" w:rsidP="00FF1F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Moves to top; frame still full width and visible.</w:t>
      </w:r>
    </w:p>
    <w:p w14:paraId="508FF142" w14:textId="77777777" w:rsidR="00FF1FD0" w:rsidRDefault="00FF1FD0" w:rsidP="00FF1FD0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>Undo three times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Should be back to top and frame only surrounding image</w:t>
      </w:r>
      <w:r w:rsidRPr="0018272D">
        <w:rPr>
          <w:i/>
          <w:iCs/>
          <w:sz w:val="24"/>
          <w:szCs w:val="24"/>
        </w:rPr>
        <w:t>.</w:t>
      </w:r>
    </w:p>
    <w:p w14:paraId="7407B723" w14:textId="68EBCB37" w:rsidR="00FF1FD0" w:rsidRDefault="00FF1FD0" w:rsidP="00FF1FD0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 w:rsidRPr="00FF1FD0">
        <w:rPr>
          <w:b/>
          <w:bCs/>
          <w:sz w:val="24"/>
          <w:szCs w:val="24"/>
        </w:rPr>
        <w:t>Enlarges as required</w:t>
      </w:r>
      <w:r>
        <w:rPr>
          <w:b/>
          <w:bCs/>
          <w:sz w:val="24"/>
          <w:szCs w:val="24"/>
        </w:rPr>
        <w:br/>
      </w:r>
      <w:r w:rsidRPr="00FF1FD0">
        <w:rPr>
          <w:sz w:val="24"/>
          <w:szCs w:val="24"/>
        </w:rPr>
        <w:t xml:space="preserve">Select the </w:t>
      </w:r>
      <w:proofErr w:type="gramStart"/>
      <w:r w:rsidRPr="00FF1FD0">
        <w:rPr>
          <w:sz w:val="24"/>
          <w:szCs w:val="24"/>
        </w:rPr>
        <w:t>image, and</w:t>
      </w:r>
      <w:proofErr w:type="gramEnd"/>
      <w:r w:rsidRPr="00FF1FD0">
        <w:rPr>
          <w:sz w:val="24"/>
          <w:szCs w:val="24"/>
        </w:rPr>
        <w:t xml:space="preserve"> resize it larger and smaller.</w:t>
      </w:r>
      <w:r w:rsidRPr="00FF1FD0">
        <w:rPr>
          <w:sz w:val="24"/>
          <w:szCs w:val="24"/>
        </w:rPr>
        <w:br/>
      </w:r>
      <w:r w:rsidRPr="00FF1FD0">
        <w:rPr>
          <w:i/>
          <w:iCs/>
          <w:sz w:val="24"/>
          <w:szCs w:val="24"/>
        </w:rPr>
        <w:t>The frame should resize to match</w:t>
      </w:r>
    </w:p>
    <w:p w14:paraId="38DFF23F" w14:textId="068D5468" w:rsidR="00A72DAF" w:rsidRDefault="00A72DAF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EBDA5E" w14:textId="357D5DA8" w:rsidR="00A72DAF" w:rsidRPr="00A72DAF" w:rsidRDefault="00A72DAF" w:rsidP="00A72DAF">
      <w:pPr>
        <w:jc w:val="left"/>
        <w:rPr>
          <w:i/>
          <w:iCs/>
          <w:sz w:val="24"/>
          <w:szCs w:val="24"/>
        </w:rPr>
      </w:pPr>
      <w:r w:rsidRPr="00FF1FD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1" layoutInCell="1" allowOverlap="0" wp14:anchorId="6E44A64C" wp14:editId="24303657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4210050" cy="1816100"/>
                <wp:effectExtent l="0" t="0" r="635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81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EE9D9" w14:textId="77777777" w:rsidR="00A72DAF" w:rsidRDefault="00A72DAF" w:rsidP="00A72DAF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3462FADA" wp14:editId="543E5BC1">
                                  <wp:extent cx="2282456" cy="1612900"/>
                                  <wp:effectExtent l="12700" t="12700" r="1016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2456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BE0F70" w14:textId="2236FB7B" w:rsidR="00A72DAF" w:rsidRPr="0073660A" w:rsidRDefault="00A72DAF" w:rsidP="00A72DAF">
                            <w:pPr>
                              <w:pStyle w:val="Caption"/>
                            </w:pPr>
                            <w:bookmarkStart w:id="7" w:name="_Ref83556684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0503A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7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A64C" id="Text Box 6" o:spid="_x0000_s1028" type="#_x0000_t202" style="position:absolute;margin-left:0;margin-top:0;width:331.5pt;height:14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" o:allowoverlap="f" fillcolor="white [3201]" stroked="f" strokeweight=".5pt">
                <v:textbox inset=".5mm,.5mm,.5mm,.5mm">
                  <w:txbxContent>
                    <w:p w14:paraId="44DEE9D9" w14:textId="77777777" w:rsidR="00A72DAF" w:rsidRDefault="00A72DAF" w:rsidP="00A72DAF">
                      <w:pPr>
                        <w:pStyle w:val="Figure"/>
                      </w:pPr>
                      <w:r>
                        <w:drawing>
                          <wp:inline distT="0" distB="0" distL="0" distR="0" wp14:anchorId="3462FADA" wp14:editId="543E5BC1">
                            <wp:extent cx="2282456" cy="1612900"/>
                            <wp:effectExtent l="12700" t="12700" r="1016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2456" cy="16129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BE0F70" w14:textId="2236FB7B" w:rsidR="00A72DAF" w:rsidRPr="0073660A" w:rsidRDefault="00A72DAF" w:rsidP="00A72DAF">
                      <w:pPr>
                        <w:pStyle w:val="Caption"/>
                      </w:pPr>
                      <w:bookmarkStart w:id="8" w:name="_Ref83556684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0503A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8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7752DDCA" w14:textId="1A070202" w:rsidR="00A72DAF" w:rsidRDefault="00A72DAF" w:rsidP="00A72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Multi-column top and bottom (</w:t>
      </w:r>
      <w:r>
        <w:rPr>
          <w:b/>
          <w:bCs/>
          <w:sz w:val="24"/>
          <w:szCs w:val="24"/>
        </w:rPr>
        <w:t>large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  <w:t xml:space="preserve">In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_Ref83556684 </w:instrText>
      </w:r>
      <w:r>
        <w:rPr>
          <w:sz w:val="24"/>
          <w:szCs w:val="24"/>
        </w:rPr>
        <w:fldChar w:fldCharType="separate"/>
      </w:r>
      <w:r w:rsidR="0090503A" w:rsidRPr="006642CA">
        <w:t xml:space="preserve">Figure </w:t>
      </w:r>
      <w:r w:rsidR="0090503A">
        <w:rPr>
          <w:noProof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Select the containing frame; move it slightly. 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Frame becomes centered and full width.</w:t>
      </w:r>
    </w:p>
    <w:p w14:paraId="4113970D" w14:textId="1AF99EF5" w:rsidR="00A72DAF" w:rsidRPr="00A72DAF" w:rsidRDefault="00A72DAF" w:rsidP="00A72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Multi-column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Pr="00406A3C">
        <w:rPr>
          <w:sz w:val="24"/>
          <w:szCs w:val="24"/>
        </w:rPr>
        <w:br/>
      </w:r>
      <w:r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Pr="00406A3C">
        <w:rPr>
          <w:i/>
          <w:iCs/>
          <w:sz w:val="24"/>
          <w:szCs w:val="24"/>
        </w:rPr>
        <w:t>frame full width.</w:t>
      </w:r>
      <w:r>
        <w:rPr>
          <w:i/>
          <w:iCs/>
          <w:sz w:val="24"/>
          <w:szCs w:val="24"/>
        </w:rPr>
        <w:t xml:space="preserve"> Scrolls so frame is still visible.</w:t>
      </w:r>
    </w:p>
    <w:p w14:paraId="7553CB15" w14:textId="3C0A1FD8" w:rsidR="00A72DAF" w:rsidRPr="00A72DAF" w:rsidRDefault="00A72DAF" w:rsidP="00A72DAF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796B38D" w14:textId="77777777" w:rsidR="00A72DAF" w:rsidRPr="005C39C3" w:rsidRDefault="00A72DAF" w:rsidP="00A72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Moves to top; frame still full width and visible.</w:t>
      </w:r>
    </w:p>
    <w:p w14:paraId="5B72FC4A" w14:textId="77777777" w:rsidR="00A72DAF" w:rsidRDefault="00A72DAF" w:rsidP="00A72DAF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>Undo three times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Should be back to top and frame only surrounding image</w:t>
      </w:r>
      <w:r w:rsidRPr="0018272D">
        <w:rPr>
          <w:i/>
          <w:iCs/>
          <w:sz w:val="24"/>
          <w:szCs w:val="24"/>
        </w:rPr>
        <w:t>.</w:t>
      </w:r>
    </w:p>
    <w:p w14:paraId="65459B71" w14:textId="642CB720" w:rsidR="00A72DAF" w:rsidRDefault="00A72DAF" w:rsidP="00A72DAF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 w:rsidRPr="00FF1FD0">
        <w:rPr>
          <w:b/>
          <w:bCs/>
          <w:sz w:val="24"/>
          <w:szCs w:val="24"/>
        </w:rPr>
        <w:t>Enlarges as required</w:t>
      </w:r>
      <w:r>
        <w:rPr>
          <w:b/>
          <w:bCs/>
          <w:sz w:val="24"/>
          <w:szCs w:val="24"/>
        </w:rPr>
        <w:br/>
      </w:r>
      <w:r w:rsidRPr="00FF1FD0">
        <w:rPr>
          <w:sz w:val="24"/>
          <w:szCs w:val="24"/>
        </w:rPr>
        <w:t xml:space="preserve">Select the </w:t>
      </w:r>
      <w:proofErr w:type="gramStart"/>
      <w:r w:rsidRPr="00FF1FD0">
        <w:rPr>
          <w:sz w:val="24"/>
          <w:szCs w:val="24"/>
        </w:rPr>
        <w:t>image, and</w:t>
      </w:r>
      <w:proofErr w:type="gramEnd"/>
      <w:r w:rsidRPr="00FF1FD0">
        <w:rPr>
          <w:sz w:val="24"/>
          <w:szCs w:val="24"/>
        </w:rPr>
        <w:t xml:space="preserve"> resize it larger and smaller.</w:t>
      </w:r>
      <w:r w:rsidRPr="00FF1FD0">
        <w:rPr>
          <w:sz w:val="24"/>
          <w:szCs w:val="24"/>
        </w:rPr>
        <w:br/>
      </w:r>
      <w:r w:rsidRPr="00FF1FD0">
        <w:rPr>
          <w:i/>
          <w:iCs/>
          <w:sz w:val="24"/>
          <w:szCs w:val="24"/>
        </w:rPr>
        <w:t>The frame should resize to match</w:t>
      </w:r>
    </w:p>
    <w:p w14:paraId="00073BDF" w14:textId="77777777" w:rsidR="00E53D2F" w:rsidRDefault="00E53D2F" w:rsidP="00E53D2F">
      <w:pPr>
        <w:jc w:val="left"/>
        <w:rPr>
          <w:i/>
          <w:iCs/>
          <w:sz w:val="24"/>
          <w:szCs w:val="24"/>
        </w:rPr>
        <w:sectPr w:rsidR="00E53D2F" w:rsidSect="00FF1FD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BB586F" w14:textId="4C418D94" w:rsidR="00E53D2F" w:rsidRDefault="00E53D2F" w:rsidP="00E53D2F">
      <w:pPr>
        <w:jc w:val="left"/>
        <w:rPr>
          <w:i/>
          <w:iCs/>
          <w:sz w:val="24"/>
          <w:szCs w:val="24"/>
          <w:lang w:val="en-GB"/>
        </w:rPr>
      </w:pPr>
    </w:p>
    <w:p w14:paraId="62A14BCF" w14:textId="25EB17C0" w:rsidR="00704B4D" w:rsidRDefault="00704B4D" w:rsidP="00704B4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Single-column left-right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small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  <w:t xml:space="preserve">In, Select the containing frame; move it slightly. 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Frame becomes centered and full width.</w:t>
      </w:r>
    </w:p>
    <w:p w14:paraId="78EA027B" w14:textId="544E24EE" w:rsidR="00704B4D" w:rsidRPr="00704B4D" w:rsidRDefault="00704B4D" w:rsidP="004B50E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704B4D">
        <w:rPr>
          <w:b/>
          <w:bCs/>
          <w:sz w:val="24"/>
          <w:szCs w:val="24"/>
        </w:rPr>
        <w:t>Multi-column top and bottom</w:t>
      </w:r>
      <w:r w:rsidRPr="00704B4D">
        <w:rPr>
          <w:b/>
          <w:bCs/>
          <w:sz w:val="24"/>
          <w:szCs w:val="24"/>
        </w:rPr>
        <w:br/>
      </w:r>
      <w:r w:rsidRPr="00704B4D">
        <w:rPr>
          <w:sz w:val="24"/>
          <w:szCs w:val="24"/>
        </w:rPr>
        <w:t>Layout – Reposition</w:t>
      </w:r>
      <w:r w:rsidRPr="00704B4D">
        <w:rPr>
          <w:sz w:val="24"/>
          <w:szCs w:val="24"/>
        </w:rPr>
        <w:br/>
      </w:r>
      <w:r w:rsidRPr="00704B4D">
        <w:rPr>
          <w:i/>
          <w:iCs/>
          <w:sz w:val="24"/>
          <w:szCs w:val="24"/>
        </w:rPr>
        <w:t>Moves to bottom, frame full width. Scrolls so frame is still visible.</w:t>
      </w:r>
    </w:p>
    <w:p w14:paraId="446E1D1F" w14:textId="77777777" w:rsidR="00704B4D" w:rsidRPr="005C39C3" w:rsidRDefault="00704B4D" w:rsidP="00704B4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Moves to top; frame still full width and visible.</w:t>
      </w:r>
    </w:p>
    <w:p w14:paraId="6D3EA7BC" w14:textId="4D552878" w:rsidR="00E621B0" w:rsidRPr="00E621B0" w:rsidRDefault="00E621B0" w:rsidP="00E621B0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Resizes</w:t>
      </w:r>
      <w:r>
        <w:rPr>
          <w:b/>
          <w:bCs/>
          <w:sz w:val="24"/>
          <w:szCs w:val="24"/>
        </w:rPr>
        <w:br/>
      </w:r>
      <w:r w:rsidRPr="00FF1FD0">
        <w:rPr>
          <w:sz w:val="24"/>
          <w:szCs w:val="24"/>
        </w:rPr>
        <w:t xml:space="preserve">Select the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_Ref83557169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4</w:t>
      </w:r>
      <w:r>
        <w:rPr>
          <w:sz w:val="24"/>
          <w:szCs w:val="24"/>
        </w:rPr>
        <w:fldChar w:fldCharType="end"/>
      </w:r>
      <w:r w:rsidRPr="00FF1FD0">
        <w:rPr>
          <w:sz w:val="24"/>
          <w:szCs w:val="24"/>
        </w:rPr>
        <w:t>, and resize it larger and smaller.</w:t>
      </w:r>
      <w:r w:rsidRPr="00FF1FD0">
        <w:rPr>
          <w:sz w:val="24"/>
          <w:szCs w:val="24"/>
        </w:rPr>
        <w:br/>
      </w:r>
      <w:r w:rsidRPr="00FF1FD0">
        <w:rPr>
          <w:i/>
          <w:iCs/>
          <w:sz w:val="24"/>
          <w:szCs w:val="24"/>
        </w:rPr>
        <w:t>The frame should resize to match</w:t>
      </w:r>
    </w:p>
    <w:p w14:paraId="15388202" w14:textId="6F98112A" w:rsidR="00E621B0" w:rsidRPr="00E621B0" w:rsidRDefault="00E621B0" w:rsidP="00E621B0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Undo: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 xml:space="preserve">Undo </w:t>
      </w:r>
      <w:r>
        <w:rPr>
          <w:sz w:val="24"/>
          <w:szCs w:val="24"/>
        </w:rPr>
        <w:t>five</w:t>
      </w:r>
      <w:r>
        <w:rPr>
          <w:sz w:val="24"/>
          <w:szCs w:val="24"/>
        </w:rPr>
        <w:t xml:space="preserve"> times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Should be back to top and frame only surrounding image</w:t>
      </w:r>
    </w:p>
    <w:p w14:paraId="053DD40D" w14:textId="046AAED9" w:rsidR="00E53D2F" w:rsidRPr="00E53D2F" w:rsidRDefault="00E53D2F" w:rsidP="00E53D2F">
      <w:pPr>
        <w:jc w:val="left"/>
        <w:rPr>
          <w:i/>
          <w:iCs/>
          <w:sz w:val="24"/>
          <w:szCs w:val="24"/>
          <w:lang w:val="en-GB"/>
        </w:rPr>
      </w:pPr>
      <w:proofErr w:type="spellStart"/>
      <w:r w:rsidRPr="00E53D2F">
        <w:rPr>
          <w:i/>
          <w:iCs/>
          <w:sz w:val="24"/>
          <w:szCs w:val="24"/>
          <w:lang w:val="en-GB"/>
        </w:rPr>
        <w:t>Rrow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itself, let it be sorrow; let him love it; let him pursue it, </w:t>
      </w:r>
      <w:proofErr w:type="spellStart"/>
      <w:r w:rsidRPr="00E53D2F">
        <w:rPr>
          <w:i/>
          <w:iCs/>
          <w:sz w:val="24"/>
          <w:szCs w:val="24"/>
          <w:lang w:val="en-GB"/>
        </w:rPr>
        <w:t>ishing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for its </w:t>
      </w:r>
      <w:proofErr w:type="spellStart"/>
      <w:r w:rsidRPr="00E53D2F">
        <w:rPr>
          <w:i/>
          <w:iCs/>
          <w:sz w:val="24"/>
          <w:szCs w:val="24"/>
          <w:lang w:val="en-GB"/>
        </w:rPr>
        <w:t>acquisitiendum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. Because he will ab hold, </w:t>
      </w:r>
      <w:proofErr w:type="spellStart"/>
      <w:r w:rsidRPr="00E53D2F">
        <w:rPr>
          <w:i/>
          <w:iCs/>
          <w:sz w:val="24"/>
          <w:szCs w:val="24"/>
          <w:lang w:val="en-GB"/>
        </w:rPr>
        <w:t>uniess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but through </w:t>
      </w:r>
      <w:proofErr w:type="spellStart"/>
      <w:r w:rsidRPr="00E53D2F">
        <w:rPr>
          <w:i/>
          <w:iCs/>
          <w:sz w:val="24"/>
          <w:szCs w:val="24"/>
          <w:lang w:val="en-GB"/>
        </w:rPr>
        <w:t>concer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, </w:t>
      </w:r>
      <w:proofErr w:type="gramStart"/>
      <w:r w:rsidRPr="00E53D2F">
        <w:rPr>
          <w:i/>
          <w:iCs/>
          <w:sz w:val="24"/>
          <w:szCs w:val="24"/>
          <w:lang w:val="en-GB"/>
        </w:rPr>
        <w:t>and also</w:t>
      </w:r>
      <w:proofErr w:type="gramEnd"/>
      <w:r w:rsidRPr="00E53D2F">
        <w:rPr>
          <w:i/>
          <w:iCs/>
          <w:sz w:val="24"/>
          <w:szCs w:val="24"/>
          <w:lang w:val="en-GB"/>
        </w:rPr>
        <w:t xml:space="preserve"> of those who resist. Now a pure snore </w:t>
      </w:r>
      <w:proofErr w:type="spellStart"/>
      <w:r w:rsidRPr="00E53D2F">
        <w:rPr>
          <w:i/>
          <w:iCs/>
          <w:sz w:val="24"/>
          <w:szCs w:val="24"/>
          <w:lang w:val="en-GB"/>
        </w:rPr>
        <w:t>disturbeded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sum dust. He </w:t>
      </w:r>
      <w:proofErr w:type="spellStart"/>
      <w:r w:rsidRPr="00E53D2F">
        <w:rPr>
          <w:i/>
          <w:iCs/>
          <w:sz w:val="24"/>
          <w:szCs w:val="24"/>
          <w:lang w:val="en-GB"/>
        </w:rPr>
        <w:t>ejjnoyes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, in order that </w:t>
      </w:r>
      <w:proofErr w:type="spellStart"/>
      <w:r w:rsidRPr="00E53D2F">
        <w:rPr>
          <w:i/>
          <w:iCs/>
          <w:sz w:val="24"/>
          <w:szCs w:val="24"/>
          <w:lang w:val="en-GB"/>
        </w:rPr>
        <w:t>somewon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, also with a severe one, unless of life. May a </w:t>
      </w:r>
      <w:proofErr w:type="spellStart"/>
      <w:r w:rsidRPr="00E53D2F">
        <w:rPr>
          <w:i/>
          <w:iCs/>
          <w:sz w:val="24"/>
          <w:szCs w:val="24"/>
          <w:lang w:val="en-GB"/>
        </w:rPr>
        <w:t>cusstums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E53D2F">
        <w:rPr>
          <w:i/>
          <w:iCs/>
          <w:sz w:val="24"/>
          <w:szCs w:val="24"/>
          <w:lang w:val="en-GB"/>
        </w:rPr>
        <w:t>offficer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E53D2F">
        <w:rPr>
          <w:i/>
          <w:iCs/>
          <w:sz w:val="24"/>
          <w:szCs w:val="24"/>
          <w:lang w:val="en-GB"/>
        </w:rPr>
        <w:t>somewon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nothing of a </w:t>
      </w:r>
      <w:proofErr w:type="gramStart"/>
      <w:r w:rsidRPr="00E53D2F">
        <w:rPr>
          <w:i/>
          <w:iCs/>
          <w:sz w:val="24"/>
          <w:szCs w:val="24"/>
          <w:lang w:val="en-GB"/>
        </w:rPr>
        <w:t>poison-filled</w:t>
      </w:r>
      <w:proofErr w:type="gramEnd"/>
      <w:r w:rsidRPr="00E53D2F">
        <w:rPr>
          <w:i/>
          <w:iCs/>
          <w:sz w:val="24"/>
          <w:szCs w:val="24"/>
          <w:lang w:val="en-GB"/>
        </w:rPr>
        <w:t xml:space="preserve">. Until, from a </w:t>
      </w:r>
      <w:proofErr w:type="spellStart"/>
      <w:r w:rsidRPr="00E53D2F">
        <w:rPr>
          <w:i/>
          <w:iCs/>
          <w:sz w:val="24"/>
          <w:szCs w:val="24"/>
          <w:lang w:val="en-GB"/>
        </w:rPr>
        <w:t>twho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Pr="00E53D2F">
        <w:rPr>
          <w:i/>
          <w:iCs/>
          <w:sz w:val="24"/>
          <w:szCs w:val="24"/>
          <w:lang w:val="en-GB"/>
        </w:rPr>
        <w:t>twho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chaffinch may also pursue it, not even a lump. But as </w:t>
      </w:r>
      <w:proofErr w:type="spellStart"/>
      <w:r w:rsidRPr="00E53D2F">
        <w:rPr>
          <w:i/>
          <w:iCs/>
          <w:sz w:val="24"/>
          <w:szCs w:val="24"/>
          <w:lang w:val="en-GB"/>
        </w:rPr>
        <w:t>twho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, as a tank; a proverb, yeast; or else they </w:t>
      </w:r>
      <w:proofErr w:type="spellStart"/>
      <w:r w:rsidRPr="00E53D2F">
        <w:rPr>
          <w:i/>
          <w:iCs/>
          <w:sz w:val="24"/>
          <w:szCs w:val="24"/>
          <w:lang w:val="en-GB"/>
        </w:rPr>
        <w:t>tinscribe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nor. Yet </w:t>
      </w:r>
      <w:proofErr w:type="spellStart"/>
      <w:r w:rsidRPr="00E53D2F">
        <w:rPr>
          <w:i/>
          <w:iCs/>
          <w:sz w:val="24"/>
          <w:szCs w:val="24"/>
          <w:lang w:val="en-GB"/>
        </w:rPr>
        <w:t>yet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dewlap bed. </w:t>
      </w:r>
      <w:proofErr w:type="spellStart"/>
      <w:r w:rsidRPr="00E53D2F">
        <w:rPr>
          <w:i/>
          <w:iCs/>
          <w:sz w:val="24"/>
          <w:szCs w:val="24"/>
          <w:lang w:val="en-GB"/>
        </w:rPr>
        <w:t>Twho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may be, let him love fellows of a polecat. Now amour, the, </w:t>
      </w:r>
      <w:proofErr w:type="spellStart"/>
      <w:r w:rsidRPr="00E53D2F">
        <w:rPr>
          <w:i/>
          <w:iCs/>
          <w:sz w:val="24"/>
          <w:szCs w:val="24"/>
          <w:lang w:val="en-GB"/>
        </w:rPr>
        <w:t>twhose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being, drunk, yet </w:t>
      </w:r>
      <w:proofErr w:type="spellStart"/>
      <w:r w:rsidRPr="00E53D2F">
        <w:rPr>
          <w:i/>
          <w:iCs/>
          <w:sz w:val="24"/>
          <w:szCs w:val="24"/>
          <w:lang w:val="en-GB"/>
        </w:rPr>
        <w:t>twhitch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and, an enclosed valley’s always a laugh. In </w:t>
      </w:r>
      <w:proofErr w:type="spellStart"/>
      <w:r w:rsidRPr="00E53D2F">
        <w:rPr>
          <w:i/>
          <w:iCs/>
          <w:sz w:val="24"/>
          <w:szCs w:val="24"/>
          <w:lang w:val="en-GB"/>
        </w:rPr>
        <w:t>acquisitiendum</w:t>
      </w:r>
      <w:proofErr w:type="spellEnd"/>
      <w:r w:rsidRPr="00E53D2F">
        <w:rPr>
          <w:i/>
          <w:iCs/>
          <w:sz w:val="24"/>
          <w:szCs w:val="24"/>
          <w:lang w:val="en-GB"/>
        </w:rPr>
        <w:t xml:space="preserve"> the Furies are Earth; in (he takes up) a lump vehicles bien.</w:t>
      </w:r>
    </w:p>
    <w:p w14:paraId="7B968512" w14:textId="4949EF1C" w:rsidR="00E53D2F" w:rsidRPr="00E53D2F" w:rsidRDefault="00704B4D" w:rsidP="00E53D2F">
      <w:pPr>
        <w:jc w:val="left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fldChar w:fldCharType="begin"/>
      </w:r>
      <w:r>
        <w:rPr>
          <w:i/>
          <w:iCs/>
          <w:sz w:val="24"/>
          <w:szCs w:val="24"/>
          <w:lang w:val="en-GB"/>
        </w:rPr>
        <w:instrText xml:space="preserve"> REF _Ref83557169 </w:instrText>
      </w:r>
      <w:r>
        <w:rPr>
          <w:i/>
          <w:iCs/>
          <w:sz w:val="24"/>
          <w:szCs w:val="24"/>
          <w:lang w:val="en-GB"/>
        </w:rPr>
        <w:fldChar w:fldCharType="separate"/>
      </w:r>
      <w:r w:rsidR="0090503A" w:rsidRPr="006642CA">
        <w:t xml:space="preserve">Figure </w:t>
      </w:r>
      <w:r w:rsidR="0090503A">
        <w:rPr>
          <w:noProof/>
        </w:rPr>
        <w:t>4</w:t>
      </w:r>
      <w:r>
        <w:rPr>
          <w:i/>
          <w:iCs/>
          <w:sz w:val="24"/>
          <w:szCs w:val="24"/>
          <w:lang w:val="en-GB"/>
        </w:rPr>
        <w:fldChar w:fldCharType="end"/>
      </w:r>
      <w:r w:rsidR="00E53D2F" w:rsidRPr="00E53D2F">
        <w:rPr>
          <w:i/>
          <w:iCs/>
          <w:sz w:val="24"/>
          <w:szCs w:val="24"/>
          <w:lang w:val="en-GB"/>
        </w:rPr>
        <w:t>R</w:t>
      </w:r>
      <w:r w:rsidR="00E621B0" w:rsidRPr="00E621B0">
        <w:rPr>
          <w:i/>
          <w:iCs/>
          <w:noProof/>
          <w:sz w:val="24"/>
          <w:szCs w:val="24"/>
          <w:lang w:val="en-GB"/>
        </w:rPr>
        <w:t xml:space="preserve"> </w:t>
      </w:r>
      <w:r w:rsidR="00E621B0" w:rsidRPr="00704B4D">
        <w:rPr>
          <w:i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0" wp14:anchorId="57DCE042" wp14:editId="32F0051B">
                <wp:simplePos x="0" y="0"/>
                <wp:positionH relativeFrom="margin">
                  <wp:posOffset>3191510</wp:posOffset>
                </wp:positionH>
                <wp:positionV relativeFrom="line">
                  <wp:posOffset>-4314190</wp:posOffset>
                </wp:positionV>
                <wp:extent cx="2487295" cy="2400935"/>
                <wp:effectExtent l="0" t="0" r="1905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240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E68AF" w14:textId="77777777" w:rsidR="00E621B0" w:rsidRDefault="00E621B0" w:rsidP="00E621B0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5659C2DE" wp14:editId="7E2B8588">
                                  <wp:extent cx="1976931" cy="1397000"/>
                                  <wp:effectExtent l="12700" t="12700" r="12700" b="63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6931" cy="139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2EE39" w14:textId="77777777" w:rsidR="00E621B0" w:rsidRDefault="00E621B0" w:rsidP="00E621B0">
                            <w:pPr>
                              <w:pStyle w:val="Caption"/>
                            </w:pPr>
                            <w:bookmarkStart w:id="9" w:name="_Ref83557169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E042" id="Text Box 12" o:spid="_x0000_s1029" type="#_x0000_t202" style="position:absolute;margin-left:251.3pt;margin-top:-339.7pt;width:195.85pt;height:189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" o:allowoverlap="f" fillcolor="white [3201]" stroked="f" strokeweight=".5pt">
                <v:textbox style="mso-fit-shape-to-text:t" inset=".5mm,.5mm,.5mm,.5mm">
                  <w:txbxContent>
                    <w:p w14:paraId="6DDE68AF" w14:textId="77777777" w:rsidR="00E621B0" w:rsidRDefault="00E621B0" w:rsidP="00E621B0">
                      <w:pPr>
                        <w:pStyle w:val="Figure"/>
                      </w:pPr>
                      <w:r>
                        <w:drawing>
                          <wp:inline distT="0" distB="0" distL="0" distR="0" wp14:anchorId="5659C2DE" wp14:editId="7E2B8588">
                            <wp:extent cx="1976931" cy="1397000"/>
                            <wp:effectExtent l="12700" t="12700" r="12700" b="63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6931" cy="13970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2EE39" w14:textId="77777777" w:rsidR="00E621B0" w:rsidRDefault="00E621B0" w:rsidP="00E621B0">
                      <w:pPr>
                        <w:pStyle w:val="Caption"/>
                      </w:pPr>
                      <w:bookmarkStart w:id="10" w:name="_Ref83557169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</w:txbxContent>
                </v:textbox>
                <w10:wrap type="square" anchorx="margin" anchory="line"/>
                <w10:anchorlock/>
              </v:shape>
            </w:pict>
          </mc:Fallback>
        </mc:AlternateContent>
      </w:r>
      <w:r w:rsidR="00E621B0" w:rsidRPr="00E53D2F">
        <w:rPr>
          <w:i/>
          <w:iCs/>
          <w:sz w:val="24"/>
          <w:szCs w:val="24"/>
          <w:lang w:val="en-GB"/>
        </w:rPr>
        <w:t xml:space="preserve"> </w:t>
      </w:r>
      <w:r w:rsidR="00E53D2F" w:rsidRPr="00E53D2F">
        <w:rPr>
          <w:i/>
          <w:iCs/>
          <w:sz w:val="24"/>
          <w:szCs w:val="24"/>
          <w:lang w:val="en-GB"/>
        </w:rPr>
        <w:t xml:space="preserve">row itself, let it be sorrow; let him love it; let him pursue it,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ishing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for its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acquisitiendum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. Because he will ab hold,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uniess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but through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concer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, </w:t>
      </w:r>
      <w:proofErr w:type="gramStart"/>
      <w:r w:rsidR="00E53D2F" w:rsidRPr="00E53D2F">
        <w:rPr>
          <w:i/>
          <w:iCs/>
          <w:sz w:val="24"/>
          <w:szCs w:val="24"/>
          <w:lang w:val="en-GB"/>
        </w:rPr>
        <w:t>and also</w:t>
      </w:r>
      <w:proofErr w:type="gramEnd"/>
      <w:r w:rsidR="00E53D2F" w:rsidRPr="00E53D2F">
        <w:rPr>
          <w:i/>
          <w:iCs/>
          <w:sz w:val="24"/>
          <w:szCs w:val="24"/>
          <w:lang w:val="en-GB"/>
        </w:rPr>
        <w:t xml:space="preserve"> of those who resist. Now a pure snore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disturbeded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sum dust. He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ejjnoyes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, in order that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somewon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, also with a severe one, unless of life. May a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cusstums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offficer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somewon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nothing of a </w:t>
      </w:r>
      <w:proofErr w:type="gramStart"/>
      <w:r w:rsidR="00E53D2F" w:rsidRPr="00E53D2F">
        <w:rPr>
          <w:i/>
          <w:iCs/>
          <w:sz w:val="24"/>
          <w:szCs w:val="24"/>
          <w:lang w:val="en-GB"/>
        </w:rPr>
        <w:t>poison-filled</w:t>
      </w:r>
      <w:proofErr w:type="gramEnd"/>
      <w:r w:rsidR="00E53D2F" w:rsidRPr="00E53D2F">
        <w:rPr>
          <w:i/>
          <w:iCs/>
          <w:sz w:val="24"/>
          <w:szCs w:val="24"/>
          <w:lang w:val="en-GB"/>
        </w:rPr>
        <w:t xml:space="preserve">. Until, from a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twho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twho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chaffinch may also pursue it, not even a lump. But as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twho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, as a tank; a proverb, yeast; or else they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tinscribe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nor. Yet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yet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dewlap bed.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Twho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may be, let him love fellows of a polecat. Now amour, the,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twhose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being, drunk, yet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twhitch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and, an enclosed valley’s always a laugh. In </w:t>
      </w:r>
      <w:proofErr w:type="spellStart"/>
      <w:r w:rsidR="00E53D2F" w:rsidRPr="00E53D2F">
        <w:rPr>
          <w:i/>
          <w:iCs/>
          <w:sz w:val="24"/>
          <w:szCs w:val="24"/>
          <w:lang w:val="en-GB"/>
        </w:rPr>
        <w:t>acquisitiendum</w:t>
      </w:r>
      <w:proofErr w:type="spellEnd"/>
      <w:r w:rsidR="00E53D2F" w:rsidRPr="00E53D2F">
        <w:rPr>
          <w:i/>
          <w:iCs/>
          <w:sz w:val="24"/>
          <w:szCs w:val="24"/>
          <w:lang w:val="en-GB"/>
        </w:rPr>
        <w:t xml:space="preserve"> the Furies are Earth; in (he takes up) a lump vehicles bien.</w:t>
      </w:r>
    </w:p>
    <w:p w14:paraId="72153CD1" w14:textId="77777777" w:rsidR="00704B4D" w:rsidRDefault="00704B4D" w:rsidP="00FF1FD0">
      <w:pPr>
        <w:jc w:val="left"/>
        <w:rPr>
          <w:i/>
          <w:iCs/>
          <w:sz w:val="24"/>
          <w:szCs w:val="24"/>
        </w:rPr>
      </w:pPr>
    </w:p>
    <w:sectPr w:rsidR="00704B4D" w:rsidSect="00E5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05D3D"/>
    <w:rsid w:val="00010362"/>
    <w:rsid w:val="00056147"/>
    <w:rsid w:val="00080CE6"/>
    <w:rsid w:val="000A51D4"/>
    <w:rsid w:val="000E0FE2"/>
    <w:rsid w:val="000F6FA2"/>
    <w:rsid w:val="0018272D"/>
    <w:rsid w:val="00197B7D"/>
    <w:rsid w:val="001A030B"/>
    <w:rsid w:val="001C088C"/>
    <w:rsid w:val="001C0DC0"/>
    <w:rsid w:val="001E7D46"/>
    <w:rsid w:val="002005FF"/>
    <w:rsid w:val="00237614"/>
    <w:rsid w:val="003310DB"/>
    <w:rsid w:val="00341DB5"/>
    <w:rsid w:val="003743E6"/>
    <w:rsid w:val="00406A3C"/>
    <w:rsid w:val="0043745F"/>
    <w:rsid w:val="004C2275"/>
    <w:rsid w:val="004D767B"/>
    <w:rsid w:val="005C39C3"/>
    <w:rsid w:val="00634F12"/>
    <w:rsid w:val="006F0E88"/>
    <w:rsid w:val="00704B4D"/>
    <w:rsid w:val="00711EBB"/>
    <w:rsid w:val="007322D9"/>
    <w:rsid w:val="007D68A7"/>
    <w:rsid w:val="007E26F9"/>
    <w:rsid w:val="007E79C3"/>
    <w:rsid w:val="00846DDC"/>
    <w:rsid w:val="00886A77"/>
    <w:rsid w:val="0090503A"/>
    <w:rsid w:val="00A72DAF"/>
    <w:rsid w:val="00A96D61"/>
    <w:rsid w:val="00B40E4E"/>
    <w:rsid w:val="00C27DBD"/>
    <w:rsid w:val="00CB5694"/>
    <w:rsid w:val="00D326BA"/>
    <w:rsid w:val="00D733D3"/>
    <w:rsid w:val="00DE205F"/>
    <w:rsid w:val="00E53D2F"/>
    <w:rsid w:val="00E621B0"/>
    <w:rsid w:val="00EE0A0C"/>
    <w:rsid w:val="00F354E8"/>
    <w:rsid w:val="00F9275C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1FD0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es/Dropbox/Dev/WordSupport/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ImageAndTableSupport.dotm</Template>
  <TotalTime>98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40</cp:revision>
  <dcterms:created xsi:type="dcterms:W3CDTF">2021-09-05T13:35:00Z</dcterms:created>
  <dcterms:modified xsi:type="dcterms:W3CDTF">2021-09-26T14:07:00Z</dcterms:modified>
</cp:coreProperties>
</file>